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279E0" w14:textId="77777777" w:rsidR="007E6069" w:rsidRDefault="007E6069" w:rsidP="007E6069">
      <w:pPr>
        <w:jc w:val="center"/>
      </w:pPr>
      <w:bookmarkStart w:id="0" w:name="_Toc118837935"/>
      <w:r>
        <w:rPr>
          <w:noProof/>
        </w:rPr>
        <w:drawing>
          <wp:inline distT="0" distB="0" distL="0" distR="0" wp14:anchorId="10E4A5A8" wp14:editId="2EB3D51B">
            <wp:extent cx="2006595" cy="1085850"/>
            <wp:effectExtent l="0" t="0" r="0" b="0"/>
            <wp:docPr id="1" name="Picture 1" descr="logo-um-fer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6595" cy="10858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End w:id="0"/>
    </w:p>
    <w:p w14:paraId="4CDA64EF" w14:textId="77777777" w:rsidR="007E6069" w:rsidRDefault="007E6069" w:rsidP="007E6069">
      <w:pPr>
        <w:rPr>
          <w:rFonts w:ascii="Trebuchet MS" w:hAnsi="Trebuchet MS"/>
          <w:color w:val="C0C0C0"/>
          <w:sz w:val="30"/>
          <w:szCs w:val="30"/>
        </w:rPr>
      </w:pPr>
    </w:p>
    <w:p w14:paraId="715F0781" w14:textId="77777777" w:rsidR="007E6069" w:rsidRDefault="007E6069" w:rsidP="007E6069">
      <w:pPr>
        <w:spacing w:line="276" w:lineRule="auto"/>
        <w:jc w:val="both"/>
        <w:rPr>
          <w:rFonts w:ascii="Trebuchet MS" w:hAnsi="Trebuchet MS"/>
          <w:color w:val="000000"/>
          <w:sz w:val="22"/>
          <w:szCs w:val="18"/>
        </w:rPr>
      </w:pPr>
      <w:bookmarkStart w:id="1" w:name="Zadeva"/>
      <w:bookmarkEnd w:id="1"/>
    </w:p>
    <w:p w14:paraId="65AFC22B" w14:textId="77777777" w:rsidR="007E6069" w:rsidRDefault="007E6069" w:rsidP="007E6069">
      <w:pPr>
        <w:spacing w:line="276" w:lineRule="auto"/>
        <w:jc w:val="both"/>
        <w:rPr>
          <w:rFonts w:ascii="Trebuchet MS" w:hAnsi="Trebuchet MS"/>
          <w:color w:val="000000"/>
          <w:sz w:val="22"/>
          <w:szCs w:val="18"/>
        </w:rPr>
      </w:pPr>
    </w:p>
    <w:p w14:paraId="22B8D173" w14:textId="77777777" w:rsidR="007E6069" w:rsidRDefault="007E6069" w:rsidP="007E6069">
      <w:pPr>
        <w:spacing w:line="276" w:lineRule="auto"/>
        <w:jc w:val="both"/>
        <w:rPr>
          <w:rFonts w:ascii="Trebuchet MS" w:hAnsi="Trebuchet MS"/>
          <w:color w:val="000000"/>
          <w:sz w:val="22"/>
          <w:szCs w:val="18"/>
        </w:rPr>
      </w:pPr>
    </w:p>
    <w:p w14:paraId="2747FCD9" w14:textId="77777777" w:rsidR="007E6069" w:rsidRDefault="007E6069" w:rsidP="007E6069">
      <w:pPr>
        <w:spacing w:line="276" w:lineRule="auto"/>
        <w:jc w:val="both"/>
        <w:rPr>
          <w:rFonts w:ascii="Trebuchet MS" w:hAnsi="Trebuchet MS"/>
          <w:color w:val="000000"/>
          <w:sz w:val="22"/>
          <w:szCs w:val="18"/>
        </w:rPr>
      </w:pPr>
    </w:p>
    <w:p w14:paraId="0FBBE308" w14:textId="77777777" w:rsidR="007E6069" w:rsidRDefault="007E6069" w:rsidP="007E6069">
      <w:pPr>
        <w:spacing w:line="276" w:lineRule="auto"/>
        <w:jc w:val="both"/>
        <w:rPr>
          <w:rFonts w:ascii="Trebuchet MS" w:hAnsi="Trebuchet MS"/>
          <w:color w:val="000000"/>
          <w:sz w:val="22"/>
          <w:szCs w:val="18"/>
        </w:rPr>
      </w:pPr>
    </w:p>
    <w:p w14:paraId="36016759" w14:textId="77777777" w:rsidR="007E6069" w:rsidRDefault="007E6069" w:rsidP="007E6069">
      <w:pPr>
        <w:spacing w:line="276" w:lineRule="auto"/>
        <w:jc w:val="both"/>
        <w:rPr>
          <w:rFonts w:ascii="Calibri" w:hAnsi="Calibri"/>
          <w:color w:val="000000"/>
          <w:sz w:val="22"/>
          <w:szCs w:val="18"/>
        </w:rPr>
      </w:pPr>
    </w:p>
    <w:p w14:paraId="6EE69912" w14:textId="77777777" w:rsidR="007E6069" w:rsidRDefault="007E6069" w:rsidP="007E6069">
      <w:pPr>
        <w:spacing w:line="276" w:lineRule="auto"/>
        <w:jc w:val="both"/>
        <w:rPr>
          <w:rFonts w:ascii="Calibri" w:hAnsi="Calibri"/>
          <w:color w:val="000000"/>
          <w:sz w:val="22"/>
          <w:szCs w:val="18"/>
        </w:rPr>
      </w:pPr>
    </w:p>
    <w:p w14:paraId="1F8B3C48" w14:textId="77777777" w:rsidR="007E6069" w:rsidRDefault="007E6069" w:rsidP="007E6069">
      <w:pPr>
        <w:spacing w:line="276" w:lineRule="auto"/>
        <w:jc w:val="both"/>
        <w:rPr>
          <w:rFonts w:ascii="Calibri" w:hAnsi="Calibri"/>
          <w:color w:val="000000"/>
          <w:sz w:val="22"/>
          <w:szCs w:val="18"/>
        </w:rPr>
      </w:pPr>
    </w:p>
    <w:p w14:paraId="3B9449A2" w14:textId="77777777" w:rsidR="007E6069" w:rsidRDefault="007E6069" w:rsidP="007E6069">
      <w:pPr>
        <w:spacing w:line="276" w:lineRule="auto"/>
        <w:jc w:val="center"/>
        <w:rPr>
          <w:rFonts w:ascii="Calibri" w:hAnsi="Calibri"/>
          <w:color w:val="000000"/>
          <w:sz w:val="22"/>
          <w:szCs w:val="18"/>
        </w:rPr>
      </w:pPr>
    </w:p>
    <w:p w14:paraId="42D99D86" w14:textId="77777777" w:rsidR="007E6069" w:rsidRDefault="007E6069" w:rsidP="007E6069">
      <w:pPr>
        <w:spacing w:line="276" w:lineRule="auto"/>
        <w:jc w:val="center"/>
        <w:rPr>
          <w:rFonts w:ascii="Calibri" w:hAnsi="Calibri"/>
          <w:color w:val="000000"/>
          <w:sz w:val="22"/>
          <w:szCs w:val="18"/>
        </w:rPr>
      </w:pPr>
    </w:p>
    <w:p w14:paraId="317CF712" w14:textId="77777777" w:rsidR="007E6069" w:rsidRDefault="007E6069" w:rsidP="007E6069">
      <w:pPr>
        <w:spacing w:line="276" w:lineRule="auto"/>
        <w:rPr>
          <w:rFonts w:ascii="Calibri" w:hAnsi="Calibri"/>
          <w:b/>
          <w:color w:val="000000"/>
          <w:sz w:val="32"/>
          <w:szCs w:val="32"/>
        </w:rPr>
      </w:pPr>
    </w:p>
    <w:p w14:paraId="221F3BC4" w14:textId="0A561E02" w:rsidR="007E6069" w:rsidRDefault="005216B1" w:rsidP="007E6069">
      <w:pPr>
        <w:spacing w:line="276" w:lineRule="auto"/>
        <w:jc w:val="center"/>
        <w:rPr>
          <w:rFonts w:ascii="Calibri" w:hAnsi="Calibri"/>
          <w:b/>
          <w:color w:val="000000"/>
          <w:sz w:val="48"/>
          <w:szCs w:val="48"/>
        </w:rPr>
      </w:pPr>
      <w:r>
        <w:rPr>
          <w:rFonts w:ascii="Calibri" w:hAnsi="Calibri"/>
          <w:b/>
          <w:color w:val="000000"/>
          <w:sz w:val="48"/>
          <w:szCs w:val="48"/>
        </w:rPr>
        <w:t>Dokumentacija projekta</w:t>
      </w:r>
    </w:p>
    <w:p w14:paraId="6E6C2343" w14:textId="4209FBC6" w:rsidR="005216B1" w:rsidRPr="002473F3" w:rsidRDefault="005216B1" w:rsidP="007E6069">
      <w:pPr>
        <w:spacing w:line="276" w:lineRule="auto"/>
        <w:jc w:val="center"/>
        <w:rPr>
          <w:rFonts w:ascii="Calibri" w:hAnsi="Calibri"/>
          <w:b/>
          <w:color w:val="000000"/>
          <w:sz w:val="48"/>
          <w:szCs w:val="48"/>
        </w:rPr>
      </w:pPr>
      <w:r>
        <w:rPr>
          <w:rFonts w:ascii="Calibri" w:hAnsi="Calibri"/>
          <w:b/>
          <w:color w:val="000000"/>
          <w:sz w:val="48"/>
          <w:szCs w:val="48"/>
        </w:rPr>
        <w:t>KLUB+</w:t>
      </w:r>
    </w:p>
    <w:p w14:paraId="234499F5" w14:textId="77777777" w:rsidR="007E6069" w:rsidRDefault="007E6069" w:rsidP="007E6069">
      <w:pPr>
        <w:spacing w:line="276" w:lineRule="auto"/>
        <w:jc w:val="center"/>
        <w:rPr>
          <w:rFonts w:ascii="Calibri" w:hAnsi="Calibri"/>
          <w:b/>
          <w:color w:val="000000"/>
          <w:sz w:val="32"/>
          <w:szCs w:val="32"/>
        </w:rPr>
      </w:pPr>
    </w:p>
    <w:p w14:paraId="19D317FC" w14:textId="77777777" w:rsidR="007E6069" w:rsidRDefault="007E6069" w:rsidP="007E6069">
      <w:pPr>
        <w:spacing w:line="276" w:lineRule="auto"/>
        <w:jc w:val="center"/>
        <w:rPr>
          <w:rFonts w:ascii="Calibri" w:hAnsi="Calibri"/>
          <w:b/>
          <w:color w:val="000000"/>
          <w:sz w:val="32"/>
          <w:szCs w:val="32"/>
        </w:rPr>
      </w:pPr>
    </w:p>
    <w:p w14:paraId="524BD911" w14:textId="77777777" w:rsidR="007E6069" w:rsidRDefault="007E6069" w:rsidP="007E6069">
      <w:pPr>
        <w:spacing w:line="276" w:lineRule="auto"/>
        <w:jc w:val="center"/>
        <w:rPr>
          <w:rFonts w:ascii="Calibri" w:hAnsi="Calibri"/>
          <w:b/>
          <w:color w:val="000000"/>
          <w:sz w:val="32"/>
          <w:szCs w:val="32"/>
        </w:rPr>
      </w:pPr>
    </w:p>
    <w:p w14:paraId="42D335B2" w14:textId="77777777" w:rsidR="007E6069" w:rsidRDefault="007E6069" w:rsidP="007E6069">
      <w:pPr>
        <w:spacing w:line="276" w:lineRule="auto"/>
        <w:jc w:val="center"/>
        <w:rPr>
          <w:rFonts w:ascii="Calibri" w:hAnsi="Calibri"/>
          <w:b/>
          <w:color w:val="000000"/>
          <w:sz w:val="32"/>
          <w:szCs w:val="32"/>
        </w:rPr>
      </w:pPr>
    </w:p>
    <w:p w14:paraId="3BBFC34F" w14:textId="77777777" w:rsidR="002473F3" w:rsidRDefault="002473F3" w:rsidP="007E6069">
      <w:pPr>
        <w:spacing w:line="276" w:lineRule="auto"/>
        <w:jc w:val="center"/>
        <w:rPr>
          <w:rFonts w:ascii="Calibri" w:hAnsi="Calibri"/>
          <w:b/>
          <w:color w:val="000000"/>
          <w:sz w:val="32"/>
          <w:szCs w:val="32"/>
        </w:rPr>
      </w:pPr>
    </w:p>
    <w:p w14:paraId="46B478C7" w14:textId="77777777" w:rsidR="007E6069" w:rsidRDefault="007E6069" w:rsidP="007E6069">
      <w:pPr>
        <w:spacing w:line="276" w:lineRule="auto"/>
        <w:jc w:val="center"/>
        <w:rPr>
          <w:rFonts w:ascii="Calibri" w:hAnsi="Calibri"/>
          <w:b/>
          <w:color w:val="000000"/>
          <w:sz w:val="32"/>
          <w:szCs w:val="32"/>
        </w:rPr>
      </w:pPr>
    </w:p>
    <w:p w14:paraId="148A4449" w14:textId="77777777" w:rsidR="007E6069" w:rsidRDefault="007E6069" w:rsidP="007E6069">
      <w:pPr>
        <w:spacing w:line="276" w:lineRule="auto"/>
        <w:rPr>
          <w:rFonts w:ascii="Calibri" w:hAnsi="Calibri"/>
          <w:b/>
          <w:color w:val="000000"/>
          <w:sz w:val="32"/>
          <w:szCs w:val="32"/>
        </w:rPr>
      </w:pPr>
    </w:p>
    <w:p w14:paraId="176A5DC4" w14:textId="77777777" w:rsidR="007E6069" w:rsidRDefault="007E6069" w:rsidP="007E6069">
      <w:pPr>
        <w:jc w:val="center"/>
        <w:rPr>
          <w:rFonts w:ascii="Calibri" w:hAnsi="Calibri"/>
          <w:szCs w:val="28"/>
        </w:rPr>
      </w:pPr>
    </w:p>
    <w:tbl>
      <w:tblPr>
        <w:tblW w:w="9855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95"/>
        <w:gridCol w:w="6560"/>
      </w:tblGrid>
      <w:tr w:rsidR="007E6069" w14:paraId="59214B31" w14:textId="77777777" w:rsidTr="00C32EA0">
        <w:trPr>
          <w:trHeight w:val="281"/>
          <w:jc w:val="center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BF959" w14:textId="77777777" w:rsidR="007E6069" w:rsidRDefault="007E6069" w:rsidP="00C32EA0">
            <w:p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Študent(-ka):</w:t>
            </w:r>
          </w:p>
        </w:tc>
        <w:tc>
          <w:tcPr>
            <w:tcW w:w="6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9C0AC" w14:textId="75FBCE02" w:rsidR="007E6069" w:rsidRDefault="005216B1" w:rsidP="00C32EA0">
            <w:p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Tanej Buhin, </w:t>
            </w:r>
            <w:r w:rsidR="007E6069">
              <w:rPr>
                <w:rFonts w:ascii="Calibri" w:hAnsi="Calibri"/>
              </w:rPr>
              <w:t>Lara Zupanc</w:t>
            </w:r>
          </w:p>
        </w:tc>
      </w:tr>
      <w:tr w:rsidR="007E6069" w14:paraId="4D6D9C1E" w14:textId="77777777" w:rsidTr="00C32EA0">
        <w:trPr>
          <w:trHeight w:val="281"/>
          <w:jc w:val="center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E864B" w14:textId="77777777" w:rsidR="007E6069" w:rsidRDefault="007E6069" w:rsidP="00C32EA0">
            <w:p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Študijski program:</w:t>
            </w:r>
          </w:p>
        </w:tc>
        <w:tc>
          <w:tcPr>
            <w:tcW w:w="6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2CFDF" w14:textId="77777777" w:rsidR="007E6069" w:rsidRDefault="007E6069" w:rsidP="00C32EA0">
            <w:pPr>
              <w:rPr>
                <w:rFonts w:ascii="Calibri" w:hAnsi="Calibri" w:cs="Arial"/>
                <w:szCs w:val="28"/>
              </w:rPr>
            </w:pPr>
            <w:r>
              <w:rPr>
                <w:rFonts w:ascii="Calibri" w:hAnsi="Calibri" w:cs="Arial"/>
                <w:szCs w:val="28"/>
              </w:rPr>
              <w:t>Informatika in podatkovne tehnologije</w:t>
            </w:r>
          </w:p>
        </w:tc>
      </w:tr>
    </w:tbl>
    <w:p w14:paraId="010AF95A" w14:textId="77777777" w:rsidR="007E6069" w:rsidRDefault="007E6069" w:rsidP="007E6069">
      <w:pPr>
        <w:spacing w:line="276" w:lineRule="auto"/>
        <w:rPr>
          <w:rFonts w:ascii="Calibri" w:hAnsi="Calibri"/>
        </w:rPr>
      </w:pPr>
    </w:p>
    <w:p w14:paraId="1D0CABFE" w14:textId="77777777" w:rsidR="007E6069" w:rsidRDefault="007E6069" w:rsidP="007E6069">
      <w:pPr>
        <w:jc w:val="center"/>
        <w:rPr>
          <w:rFonts w:ascii="Calibri" w:hAnsi="Calibri"/>
          <w:szCs w:val="28"/>
        </w:rPr>
      </w:pPr>
    </w:p>
    <w:p w14:paraId="0A2EEEE4" w14:textId="4C953807" w:rsidR="007E6069" w:rsidRDefault="007E6069" w:rsidP="007E6069">
      <w:pPr>
        <w:jc w:val="center"/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>Maribor,</w:t>
      </w:r>
      <w:r w:rsidR="005216B1">
        <w:rPr>
          <w:rFonts w:ascii="Calibri" w:hAnsi="Calibri"/>
          <w:szCs w:val="28"/>
        </w:rPr>
        <w:t xml:space="preserve"> 15. 11. 2024</w:t>
      </w:r>
    </w:p>
    <w:p w14:paraId="458F67F9" w14:textId="77777777" w:rsidR="007E6069" w:rsidRDefault="007E6069" w:rsidP="007E6069"/>
    <w:p w14:paraId="29949410" w14:textId="77777777" w:rsidR="00816F8E" w:rsidRDefault="00816F8E"/>
    <w:p w14:paraId="4400E874" w14:textId="77777777" w:rsidR="007E6069" w:rsidRDefault="007E6069"/>
    <w:p w14:paraId="71E27E48" w14:textId="77777777" w:rsidR="007E6069" w:rsidRDefault="007E6069">
      <w:pPr>
        <w:pStyle w:val="TOCHeading"/>
      </w:pPr>
    </w:p>
    <w:p w14:paraId="19138FB0" w14:textId="77777777" w:rsidR="002473F3" w:rsidRDefault="002473F3" w:rsidP="002473F3">
      <w:pPr>
        <w:rPr>
          <w:lang w:val="en-US" w:eastAsia="en-US"/>
        </w:rPr>
        <w:sectPr w:rsidR="002473F3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E7C0C69" w14:textId="77777777" w:rsidR="002473F3" w:rsidRPr="002473F3" w:rsidRDefault="002473F3" w:rsidP="002473F3">
      <w:pPr>
        <w:rPr>
          <w:lang w:val="en-US" w:eastAsia="en-US"/>
        </w:rPr>
      </w:pPr>
    </w:p>
    <w:p w14:paraId="5BAAA6B1" w14:textId="77777777" w:rsidR="005216B1" w:rsidRDefault="005216B1" w:rsidP="005216B1">
      <w:pPr>
        <w:rPr>
          <w:b/>
          <w:bCs/>
          <w:lang w:val="en-SI"/>
        </w:rPr>
      </w:pPr>
    </w:p>
    <w:p w14:paraId="3CC9B542" w14:textId="77777777" w:rsidR="005216B1" w:rsidRPr="00550961" w:rsidRDefault="005216B1" w:rsidP="005216B1">
      <w:pPr>
        <w:pStyle w:val="Heading1"/>
        <w:rPr>
          <w:lang w:val="en-SI"/>
        </w:rPr>
      </w:pPr>
      <w:r w:rsidRPr="00550961">
        <w:rPr>
          <w:lang w:val="en-SI"/>
        </w:rPr>
        <w:t>1. Diagram primerov uporabe (Use Case Diagram)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216B1" w14:paraId="02BC26C2" w14:textId="77777777" w:rsidTr="00121C7B">
        <w:tc>
          <w:tcPr>
            <w:tcW w:w="9016" w:type="dxa"/>
          </w:tcPr>
          <w:p w14:paraId="213B8077" w14:textId="77777777" w:rsidR="005216B1" w:rsidRDefault="005216B1" w:rsidP="00121C7B">
            <w:pPr>
              <w:rPr>
                <w:lang w:val="en-SI"/>
              </w:rPr>
            </w:pPr>
            <w:r>
              <w:rPr>
                <w:noProof/>
                <w:lang w:val="en-SI"/>
              </w:rPr>
              <w:drawing>
                <wp:inline distT="0" distB="0" distL="0" distR="0" wp14:anchorId="62DD1625" wp14:editId="74B743D8">
                  <wp:extent cx="5731510" cy="5140960"/>
                  <wp:effectExtent l="0" t="0" r="2540" b="2540"/>
                  <wp:docPr id="261983411" name="Picture 1" descr="A diagram of a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983411" name="Picture 1" descr="A diagram of a diagram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14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278592" w14:textId="77777777" w:rsidR="005216B1" w:rsidRPr="00550961" w:rsidRDefault="005216B1" w:rsidP="005216B1">
      <w:pPr>
        <w:spacing w:after="160" w:line="259" w:lineRule="auto"/>
        <w:ind w:left="720"/>
        <w:rPr>
          <w:lang w:val="en-SI"/>
        </w:rPr>
      </w:pPr>
    </w:p>
    <w:p w14:paraId="123BE226" w14:textId="77777777" w:rsidR="005216B1" w:rsidRPr="00550961" w:rsidRDefault="005216B1" w:rsidP="005216B1">
      <w:pPr>
        <w:pStyle w:val="Heading1"/>
        <w:rPr>
          <w:lang w:val="en-SI"/>
        </w:rPr>
      </w:pPr>
      <w:r w:rsidRPr="00550961">
        <w:rPr>
          <w:lang w:val="en-SI"/>
        </w:rPr>
        <w:t>2. Shema podatkovne baze</w:t>
      </w:r>
    </w:p>
    <w:p w14:paraId="1E5F8771" w14:textId="77777777" w:rsidR="005216B1" w:rsidRPr="00550961" w:rsidRDefault="005216B1" w:rsidP="005216B1">
      <w:pPr>
        <w:pStyle w:val="Heading1"/>
        <w:rPr>
          <w:lang w:val="en-SI"/>
        </w:rPr>
      </w:pPr>
      <w:r w:rsidRPr="00550961">
        <w:rPr>
          <w:lang w:val="en-SI"/>
        </w:rPr>
        <w:t>3. Zaslonske slike grafičnega vmesnika</w:t>
      </w:r>
    </w:p>
    <w:p w14:paraId="51DBB4C2" w14:textId="77777777" w:rsidR="005216B1" w:rsidRPr="00550961" w:rsidRDefault="005216B1" w:rsidP="005216B1">
      <w:pPr>
        <w:spacing w:after="160" w:line="259" w:lineRule="auto"/>
        <w:rPr>
          <w:lang w:val="en-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16B1" w14:paraId="76B0615A" w14:textId="77777777" w:rsidTr="00121C7B">
        <w:tc>
          <w:tcPr>
            <w:tcW w:w="9016" w:type="dxa"/>
          </w:tcPr>
          <w:p w14:paraId="74B2493B" w14:textId="77777777" w:rsidR="005216B1" w:rsidRDefault="005216B1" w:rsidP="00121C7B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FFA22EB" wp14:editId="6A1A88F4">
                  <wp:extent cx="3942857" cy="8533333"/>
                  <wp:effectExtent l="0" t="0" r="635" b="1270"/>
                  <wp:docPr id="757847542" name="Picture 4" descr="A screenshot of a login box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847542" name="Picture 4" descr="A screenshot of a login box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857" cy="8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16B1" w14:paraId="2AA86EC9" w14:textId="77777777" w:rsidTr="00121C7B">
        <w:tc>
          <w:tcPr>
            <w:tcW w:w="9016" w:type="dxa"/>
          </w:tcPr>
          <w:p w14:paraId="6793C2E3" w14:textId="77777777" w:rsidR="005216B1" w:rsidRDefault="005216B1" w:rsidP="00121C7B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704F4F3" wp14:editId="3435CEDE">
                  <wp:extent cx="3942857" cy="8533333"/>
                  <wp:effectExtent l="0" t="0" r="635" b="1270"/>
                  <wp:docPr id="1460583722" name="Picture 5" descr="A screenshot of a calend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583722" name="Picture 5" descr="A screenshot of a calendar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857" cy="8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16B1" w14:paraId="3FE98F51" w14:textId="77777777" w:rsidTr="00121C7B">
        <w:tc>
          <w:tcPr>
            <w:tcW w:w="9016" w:type="dxa"/>
          </w:tcPr>
          <w:p w14:paraId="1AAED336" w14:textId="77777777" w:rsidR="005216B1" w:rsidRDefault="005216B1" w:rsidP="00121C7B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F4DE428" wp14:editId="3A368D47">
                  <wp:extent cx="3942857" cy="8533333"/>
                  <wp:effectExtent l="0" t="0" r="635" b="1270"/>
                  <wp:docPr id="630970999" name="Picture 6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970999" name="Picture 6" descr="A screenshot of a phone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857" cy="8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16B1" w14:paraId="74882B13" w14:textId="77777777" w:rsidTr="00121C7B">
        <w:tc>
          <w:tcPr>
            <w:tcW w:w="9016" w:type="dxa"/>
          </w:tcPr>
          <w:p w14:paraId="7E2BE1F3" w14:textId="77777777" w:rsidR="005216B1" w:rsidRDefault="005216B1" w:rsidP="00121C7B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9D69FDA" wp14:editId="19BF5DD7">
                  <wp:extent cx="3942857" cy="8533333"/>
                  <wp:effectExtent l="0" t="0" r="635" b="1270"/>
                  <wp:docPr id="1544651359" name="Picture 7" descr="A white rectangular object with a black bord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651359" name="Picture 7" descr="A white rectangular object with a black border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857" cy="8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AD7EC1" w14:textId="77777777" w:rsidR="007E6069" w:rsidRDefault="007E6069" w:rsidP="005216B1">
      <w:pPr>
        <w:pStyle w:val="Heading1"/>
        <w:numPr>
          <w:ilvl w:val="0"/>
          <w:numId w:val="0"/>
        </w:numPr>
      </w:pPr>
    </w:p>
    <w:sectPr w:rsidR="007E6069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5D9E18" w14:textId="77777777" w:rsidR="00450FA2" w:rsidRDefault="00450FA2" w:rsidP="007E6069">
      <w:r>
        <w:separator/>
      </w:r>
    </w:p>
  </w:endnote>
  <w:endnote w:type="continuationSeparator" w:id="0">
    <w:p w14:paraId="435D0C92" w14:textId="77777777" w:rsidR="00450FA2" w:rsidRDefault="00450FA2" w:rsidP="007E6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4FE30" w14:textId="77777777" w:rsidR="007E6069" w:rsidRDefault="002473F3" w:rsidP="002473F3">
    <w:pPr>
      <w:pStyle w:val="Footer"/>
      <w:tabs>
        <w:tab w:val="left" w:pos="5343"/>
      </w:tabs>
    </w:pPr>
    <w:r>
      <w:tab/>
    </w:r>
  </w:p>
  <w:p w14:paraId="4DA8662E" w14:textId="77777777" w:rsidR="007E6069" w:rsidRDefault="007E60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6452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B9EFDB" w14:textId="77777777" w:rsidR="002473F3" w:rsidRDefault="002473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338658" w14:textId="77777777" w:rsidR="002473F3" w:rsidRDefault="002473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144F14" w14:textId="77777777" w:rsidR="00450FA2" w:rsidRDefault="00450FA2" w:rsidP="007E6069">
      <w:r>
        <w:separator/>
      </w:r>
    </w:p>
  </w:footnote>
  <w:footnote w:type="continuationSeparator" w:id="0">
    <w:p w14:paraId="3E9FE53C" w14:textId="77777777" w:rsidR="00450FA2" w:rsidRDefault="00450FA2" w:rsidP="007E6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94590"/>
    <w:multiLevelType w:val="multilevel"/>
    <w:tmpl w:val="DB86477C"/>
    <w:styleLink w:val="WWOutlineListStyle"/>
    <w:lvl w:ilvl="0">
      <w:start w:val="1"/>
      <w:numFmt w:val="decimal"/>
      <w:pStyle w:val="Heading1"/>
      <w:lvlText w:val="%1"/>
      <w:lvlJc w:val="left"/>
      <w:pPr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ind w:left="567" w:hanging="567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94453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B1"/>
    <w:rsid w:val="00087472"/>
    <w:rsid w:val="001B7801"/>
    <w:rsid w:val="002470BE"/>
    <w:rsid w:val="002473F3"/>
    <w:rsid w:val="003563CF"/>
    <w:rsid w:val="00441345"/>
    <w:rsid w:val="00450FA2"/>
    <w:rsid w:val="005216B1"/>
    <w:rsid w:val="00557D49"/>
    <w:rsid w:val="007E335C"/>
    <w:rsid w:val="007E6069"/>
    <w:rsid w:val="00816F8E"/>
    <w:rsid w:val="00D36D31"/>
    <w:rsid w:val="00E7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09596F4"/>
  <w15:chartTrackingRefBased/>
  <w15:docId w15:val="{DAF113ED-095A-4BEE-85D3-F244A679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069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069"/>
    <w:pPr>
      <w:numPr>
        <w:numId w:val="1"/>
      </w:numPr>
      <w:spacing w:before="720" w:after="360" w:line="360" w:lineRule="auto"/>
      <w:outlineLvl w:val="0"/>
    </w:pPr>
    <w:rPr>
      <w:rFonts w:ascii="Arial" w:hAnsi="Arial" w:cs="Arial"/>
      <w:b/>
      <w:bCs/>
      <w:caps/>
      <w:kern w:val="3"/>
      <w:sz w:val="28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069"/>
    <w:pPr>
      <w:keepNext/>
      <w:numPr>
        <w:ilvl w:val="1"/>
        <w:numId w:val="1"/>
      </w:numPr>
      <w:tabs>
        <w:tab w:val="left" w:pos="-567"/>
        <w:tab w:val="left" w:pos="-283"/>
        <w:tab w:val="left" w:pos="0"/>
      </w:tabs>
      <w:spacing w:before="360" w:after="300" w:line="360" w:lineRule="auto"/>
      <w:outlineLvl w:val="1"/>
    </w:pPr>
    <w:rPr>
      <w:rFonts w:cs="Arial"/>
      <w:b/>
      <w:bCs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069"/>
    <w:pPr>
      <w:keepNext/>
      <w:numPr>
        <w:ilvl w:val="2"/>
        <w:numId w:val="1"/>
      </w:numPr>
      <w:spacing w:before="240" w:after="60" w:line="360" w:lineRule="auto"/>
      <w:outlineLvl w:val="2"/>
    </w:pPr>
    <w:rPr>
      <w:rFonts w:cs="Arial"/>
      <w:bCs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069"/>
    <w:pPr>
      <w:keepNext/>
      <w:numPr>
        <w:ilvl w:val="3"/>
        <w:numId w:val="1"/>
      </w:numPr>
      <w:spacing w:before="120" w:after="120" w:line="360" w:lineRule="auto"/>
      <w:outlineLvl w:val="3"/>
    </w:pPr>
    <w:rPr>
      <w:bCs/>
      <w:szCs w:val="28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069"/>
    <w:pPr>
      <w:numPr>
        <w:ilvl w:val="4"/>
        <w:numId w:val="1"/>
      </w:numPr>
      <w:spacing w:after="120" w:line="360" w:lineRule="auto"/>
      <w:jc w:val="both"/>
      <w:outlineLvl w:val="4"/>
    </w:pPr>
    <w:rPr>
      <w:bCs/>
      <w:iCs/>
      <w:szCs w:val="26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069"/>
    <w:pPr>
      <w:numPr>
        <w:ilvl w:val="5"/>
        <w:numId w:val="1"/>
      </w:numPr>
      <w:spacing w:before="240" w:after="60" w:line="360" w:lineRule="auto"/>
      <w:jc w:val="both"/>
      <w:outlineLvl w:val="5"/>
    </w:pPr>
    <w:rPr>
      <w:b/>
      <w:bCs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rsid w:val="007E6069"/>
    <w:pPr>
      <w:numPr>
        <w:ilvl w:val="6"/>
        <w:numId w:val="1"/>
      </w:numPr>
      <w:spacing w:before="240" w:after="60" w:line="360" w:lineRule="auto"/>
      <w:jc w:val="both"/>
      <w:outlineLvl w:val="6"/>
    </w:pPr>
    <w:rPr>
      <w:lang w:eastAsia="en-US"/>
    </w:rPr>
  </w:style>
  <w:style w:type="paragraph" w:styleId="Heading8">
    <w:name w:val="heading 8"/>
    <w:basedOn w:val="Normal"/>
    <w:next w:val="Normal"/>
    <w:link w:val="Heading8Char"/>
    <w:rsid w:val="007E6069"/>
    <w:pPr>
      <w:numPr>
        <w:ilvl w:val="7"/>
        <w:numId w:val="1"/>
      </w:numPr>
      <w:spacing w:before="240" w:after="60" w:line="360" w:lineRule="auto"/>
      <w:jc w:val="both"/>
      <w:outlineLvl w:val="7"/>
    </w:pPr>
    <w:rPr>
      <w:i/>
      <w:iCs/>
      <w:lang w:eastAsia="en-US"/>
    </w:rPr>
  </w:style>
  <w:style w:type="paragraph" w:styleId="Heading9">
    <w:name w:val="heading 9"/>
    <w:basedOn w:val="Normal"/>
    <w:next w:val="Normal"/>
    <w:link w:val="Heading9Char"/>
    <w:rsid w:val="007E6069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069"/>
    <w:rPr>
      <w:rFonts w:ascii="Arial" w:eastAsia="Times New Roman" w:hAnsi="Arial" w:cs="Arial"/>
      <w:b/>
      <w:bCs/>
      <w:caps/>
      <w:kern w:val="3"/>
      <w:sz w:val="28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7E6069"/>
    <w:rPr>
      <w:rFonts w:ascii="Times New Roman" w:eastAsia="Times New Roman" w:hAnsi="Times New Roman" w:cs="Arial"/>
      <w:b/>
      <w:bCs/>
      <w:iCs/>
      <w:sz w:val="28"/>
      <w:szCs w:val="28"/>
      <w:lang w:val="sl-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069"/>
    <w:rPr>
      <w:rFonts w:ascii="Times New Roman" w:eastAsia="Times New Roman" w:hAnsi="Times New Roman" w:cs="Arial"/>
      <w:bCs/>
      <w:sz w:val="24"/>
      <w:szCs w:val="26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069"/>
    <w:rPr>
      <w:rFonts w:ascii="Times New Roman" w:eastAsia="Times New Roman" w:hAnsi="Times New Roman" w:cs="Times New Roman"/>
      <w:bCs/>
      <w:sz w:val="24"/>
      <w:szCs w:val="28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069"/>
    <w:rPr>
      <w:rFonts w:ascii="Times New Roman" w:eastAsia="Times New Roman" w:hAnsi="Times New Roman" w:cs="Times New Roman"/>
      <w:bCs/>
      <w:iCs/>
      <w:sz w:val="24"/>
      <w:szCs w:val="26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069"/>
    <w:rPr>
      <w:rFonts w:ascii="Times New Roman" w:eastAsia="Times New Roman" w:hAnsi="Times New Roman" w:cs="Times New Roman"/>
      <w:b/>
      <w:bCs/>
      <w:lang w:val="sl-SI"/>
    </w:rPr>
  </w:style>
  <w:style w:type="character" w:customStyle="1" w:styleId="Heading7Char">
    <w:name w:val="Heading 7 Char"/>
    <w:basedOn w:val="DefaultParagraphFont"/>
    <w:link w:val="Heading7"/>
    <w:rsid w:val="007E6069"/>
    <w:rPr>
      <w:rFonts w:ascii="Times New Roman" w:eastAsia="Times New Roman" w:hAnsi="Times New Roman" w:cs="Times New Roman"/>
      <w:sz w:val="24"/>
      <w:szCs w:val="24"/>
      <w:lang w:val="sl-SI"/>
    </w:rPr>
  </w:style>
  <w:style w:type="character" w:customStyle="1" w:styleId="Heading8Char">
    <w:name w:val="Heading 8 Char"/>
    <w:basedOn w:val="DefaultParagraphFont"/>
    <w:link w:val="Heading8"/>
    <w:rsid w:val="007E6069"/>
    <w:rPr>
      <w:rFonts w:ascii="Times New Roman" w:eastAsia="Times New Roman" w:hAnsi="Times New Roman" w:cs="Times New Roman"/>
      <w:i/>
      <w:iCs/>
      <w:sz w:val="24"/>
      <w:szCs w:val="24"/>
      <w:lang w:val="sl-SI"/>
    </w:rPr>
  </w:style>
  <w:style w:type="character" w:customStyle="1" w:styleId="Heading9Char">
    <w:name w:val="Heading 9 Char"/>
    <w:basedOn w:val="DefaultParagraphFont"/>
    <w:link w:val="Heading9"/>
    <w:rsid w:val="007E6069"/>
    <w:rPr>
      <w:rFonts w:ascii="Arial" w:eastAsia="Times New Roman" w:hAnsi="Arial" w:cs="Arial"/>
      <w:lang w:val="sl-SI"/>
    </w:rPr>
  </w:style>
  <w:style w:type="numbering" w:customStyle="1" w:styleId="WWOutlineListStyle">
    <w:name w:val="WW_OutlineListStyle"/>
    <w:basedOn w:val="NoList"/>
    <w:rsid w:val="007E6069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7E60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6069"/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paragraph" w:styleId="Footer">
    <w:name w:val="footer"/>
    <w:basedOn w:val="Normal"/>
    <w:link w:val="FooterChar"/>
    <w:uiPriority w:val="99"/>
    <w:unhideWhenUsed/>
    <w:rsid w:val="007E60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6069"/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paragraph" w:styleId="TOCHeading">
    <w:name w:val="TOC Heading"/>
    <w:basedOn w:val="Heading1"/>
    <w:next w:val="Normal"/>
    <w:uiPriority w:val="39"/>
    <w:unhideWhenUsed/>
    <w:qFormat/>
    <w:rsid w:val="007E6069"/>
    <w:pPr>
      <w:keepNext/>
      <w:keepLines/>
      <w:numPr>
        <w:numId w:val="0"/>
      </w:numPr>
      <w:suppressAutoHyphens w:val="0"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E60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606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E606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E6069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table" w:styleId="TableGrid">
    <w:name w:val="Table Grid"/>
    <w:basedOn w:val="TableNormal"/>
    <w:uiPriority w:val="39"/>
    <w:rsid w:val="005216B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upan\Documents\Custom%20Office%20Templates\PredlogaFer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8F351-CA41-475D-9551-39CF2B00B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PredlogaFeri.dotx</Template>
  <TotalTime>2</TotalTime>
  <Pages>7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Zupanc</dc:creator>
  <cp:keywords/>
  <dc:description/>
  <cp:lastModifiedBy>Lara Zupanc</cp:lastModifiedBy>
  <cp:revision>1</cp:revision>
  <dcterms:created xsi:type="dcterms:W3CDTF">2024-11-15T08:39:00Z</dcterms:created>
  <dcterms:modified xsi:type="dcterms:W3CDTF">2024-11-15T08:41:00Z</dcterms:modified>
</cp:coreProperties>
</file>